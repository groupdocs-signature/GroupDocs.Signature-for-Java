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0A1FF" w14:textId="77777777" w:rsidR="00E35DBE" w:rsidRDefault="0001193E">
      <w:pPr>
        <w:pStyle w:val="Title"/>
      </w:pPr>
      <w:proofErr w:type="spellStart"/>
      <w:r>
        <w:t>GroupDocs.Signature</w:t>
      </w:r>
      <w:proofErr w:type="spellEnd"/>
    </w:p>
    <w:p w14:paraId="4FE3787F" w14:textId="77777777" w:rsidR="00E35DBE" w:rsidRDefault="0001193E">
      <w:pPr>
        <w:pStyle w:val="Heading1"/>
      </w:pPr>
      <w:r>
        <w:t>Digital Signatures</w:t>
      </w:r>
    </w:p>
    <w:p w14:paraId="64927734" w14:textId="77777777" w:rsidR="00E35DBE" w:rsidRDefault="00DF6FE4">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14:paraId="2857ADDD" w14:textId="269E173F" w:rsidR="00013EDA" w:rsidRDefault="00DF6FE4">
      <w:r>
        <w:t>Go ahead and get started.</w:t>
      </w:r>
    </w:p>
    <w:p w14:paraId="19EE9E9C" w14:textId="77777777" w:rsidR="008E6553" w:rsidRDefault="008E6553"/>
    <w:p w14:paraId="3CDA5F00" w14:textId="1D707161" w:rsidR="00013EDA" w:rsidRDefault="00013EDA" w:rsidP="00013EDA">
      <w:pPr>
        <w:pStyle w:val="Heading1"/>
      </w:pPr>
      <w:r>
        <w:t>Text Signatures</w:t>
      </w:r>
    </w:p>
    <w:p w14:paraId="207B513A" w14:textId="77777777" w:rsidR="00013EDA" w:rsidRDefault="00013EDA" w:rsidP="00013EDA">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14:paraId="35E7E9D3" w14:textId="77777777" w:rsidR="00013EDA" w:rsidRDefault="00013EDA" w:rsidP="00013EDA">
      <w:r>
        <w:t>Go ahead and get started.</w:t>
      </w:r>
    </w:p>
    <w:p w14:paraId="48248A4C" w14:textId="71DC25A0" w:rsidR="00013EDA" w:rsidRDefault="00013EDA">
      <w:r>
        <w:br w:type="page"/>
      </w:r>
    </w:p>
    <w:p w14:paraId="7B4FF889" w14:textId="77777777" w:rsidR="00013EDA" w:rsidRDefault="00013EDA" w:rsidP="00013EDA">
      <w:pPr>
        <w:pStyle w:val="Heading1"/>
      </w:pPr>
      <w:r>
        <w:lastRenderedPageBreak/>
        <w:t>Text</w:t>
      </w:r>
      <w:bookmarkStart w:id="0" w:name="_GoBack"/>
      <w:bookmarkEnd w:id="0"/>
      <w:r>
        <w:t xml:space="preserve"> Signatures</w:t>
      </w:r>
    </w:p>
    <w:p w14:paraId="45FE921C" w14:textId="77777777" w:rsidR="00013EDA" w:rsidRDefault="00013EDA" w:rsidP="00013EDA">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14:paraId="52381D34" w14:textId="77777777" w:rsidR="00013EDA" w:rsidRDefault="00013EDA" w:rsidP="00013EDA">
      <w:r>
        <w:t>Go ahead and get started.</w:t>
      </w:r>
    </w:p>
    <w:p w14:paraId="259C615D" w14:textId="77777777" w:rsidR="00013EDA" w:rsidRDefault="00013EDA"/>
    <w:sectPr w:rsidR="00013ED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93E"/>
    <w:rsid w:val="0001193E"/>
    <w:rsid w:val="00013EDA"/>
    <w:rsid w:val="008E6553"/>
    <w:rsid w:val="00DF6FE4"/>
    <w:rsid w:val="00E35DB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55FC"/>
  <w15:chartTrackingRefBased/>
  <w15:docId w15:val="{BE72D89D-3EA9-4CB3-B881-49DA3FB6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i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122</TotalTime>
  <Pages>2</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Atir</dc:creator>
  <cp:keywords/>
  <cp:lastModifiedBy>Yevgen Nykytenko</cp:lastModifiedBy>
  <cp:revision>3</cp:revision>
  <cp:lastPrinted>2016-05-10T07:18:00Z</cp:lastPrinted>
  <dcterms:created xsi:type="dcterms:W3CDTF">2016-05-10T07:17:00Z</dcterms:created>
  <dcterms:modified xsi:type="dcterms:W3CDTF">2019-08-25T08:58:00Z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