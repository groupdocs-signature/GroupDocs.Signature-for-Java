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6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35DBE" w14:paraId="61F3E247" w14:textId="729DBC8F">
      <w:r>
        <w:t>Go ahead and get started.</w:t>
      </w:r>
    </w:p>
    <w:p w:rsidR="00013EDA" w14:paraId="2857ADDD" w14:textId="7DBA50D4">
      <w:r>
        <w:br w:type="page"/>
      </w:r>
    </w:p>
    <w:p w:rsidR="00013EDA" w:rsidP="00013EDA" w14:paraId="3CDA5F00" w14:textId="1D707161">
      <w:pPr>
        <w:pStyle w:val="Heading1"/>
      </w:pPr>
      <w:r>
        <w:t>Text</w:t>
      </w:r>
      <w:r>
        <w:t xml:space="preserve">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bookmarkStart w:id="0" w:name="_GoBack"/>
      <w:bookmarkEnd w:id="0"/>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3</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2</cp:revision>
  <cp:lastPrinted>2016-05-10T07:18:00Z</cp:lastPrinted>
  <dcterms:created xsi:type="dcterms:W3CDTF">2016-05-10T07:17:00Z</dcterms:created>
  <dcterms:modified xsi:type="dcterms:W3CDTF">2019-08-01T13:51:00Z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mz/XwsidZ9G9NbyEDpq7NX7RLgBeB5cvooWfWcZn1Uc=</vt:lpwstr>
  </property>
  <property fmtid="{D5CDD505-2E9C-101B-9397-08002B2CF9AE}" pid="3" name="DocumentId">
    <vt:lpwstr>5WjlQA/gQLu45305SwuclK5HmP2hZmgqiTaGRN2w0Bb3lOHIYq9jN9Vo66OD4Cfk</vt:lpwstr>
  </property>
  <property fmtid="{D5CDD505-2E9C-101B-9397-08002B2CF9AE}" pid="4" name="Signature">
    <vt:lpwstr>37P04n83fJzPKGGyx/9P1/z+b24jBut0Tdjl7wHM69cfa7teU2uxj17CLQzKNp5DYNyVN2dqu2eHbxPgapD6KpkR0GMkL0kR9dZBkw409a5fq0xv/jjhpiA9xwAZkBtEAyzOHmo7nJCRaW+pPFD0TRILcyRVyV/oPPfYxbgYg3I=</vt:lpwstr>
  </property>
  <property fmtid="{D5CDD505-2E9C-101B-9397-08002B2CF9AE}" pid="5" name="_TemplateID">
    <vt:lpwstr>TC034577159991</vt:lpwstr>
  </property>
</Properties>
</file>